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A702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5B0C34D7" wp14:editId="7E53FF28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BD2F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7770A6AD" wp14:editId="37B73282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9C86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7EBCA275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25B16448" w14:textId="77777777" w:rsidR="00AC1E74" w:rsidRDefault="00AC1E74" w:rsidP="00020260">
      <w:pPr>
        <w:spacing w:line="720" w:lineRule="auto"/>
      </w:pPr>
    </w:p>
    <w:p w14:paraId="2160E8B6" w14:textId="77777777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68463739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1168463739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DCC5DB2" w14:textId="4545D4C9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51334447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8E7BC4">
        <w:rPr>
          <w:rFonts w:ascii="Times New Roman" w:hAnsi="Times New Roman" w:hint="eastAsia"/>
          <w:b/>
          <w:sz w:val="28"/>
          <w:szCs w:val="28"/>
          <w:u w:val="single"/>
        </w:rPr>
        <w:t>A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551334447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4332565" w14:textId="0E7FD600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95813851" w:edGrp="everyone"/>
      <w:r w:rsidR="008E7BC4">
        <w:rPr>
          <w:rFonts w:ascii="Times New Roman" w:hAnsi="Times New Roman" w:hint="eastAsia"/>
          <w:b/>
          <w:sz w:val="28"/>
          <w:szCs w:val="28"/>
          <w:u w:val="single"/>
        </w:rPr>
        <w:t>庄奕捷</w:t>
      </w:r>
      <w:permEnd w:id="9581385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92E6237" w14:textId="686FE1E3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3029849" w:edGrp="everyone"/>
      <w:r w:rsidR="008E7BC4">
        <w:rPr>
          <w:rFonts w:ascii="Times New Roman" w:hAnsi="Times New Roman" w:hint="eastAsia"/>
          <w:b/>
          <w:sz w:val="28"/>
          <w:szCs w:val="28"/>
          <w:u w:val="single"/>
        </w:rPr>
        <w:t>24320182203338</w:t>
      </w:r>
      <w:permEnd w:id="302984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37ABF9C" w14:textId="694F8243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714685200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71468520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357524563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135752456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665678185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8E7BC4">
        <w:rPr>
          <w:rFonts w:ascii="Times New Roman" w:hAnsi="Times New Roman" w:hint="eastAsia"/>
          <w:b/>
          <w:sz w:val="28"/>
          <w:szCs w:val="28"/>
          <w:u w:val="single"/>
        </w:rPr>
        <w:t>8</w:t>
      </w:r>
      <w:permEnd w:id="66567818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7157F3E" w14:textId="6B697E75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576688504" w:edGrp="everyone"/>
      <w:r w:rsidR="007463A1">
        <w:rPr>
          <w:b/>
          <w:sz w:val="28"/>
          <w:szCs w:val="28"/>
        </w:rPr>
        <w:t>20</w:t>
      </w:r>
      <w:permEnd w:id="1576688504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404756945" w:edGrp="everyone"/>
      <w:r w:rsidR="008E7BC4">
        <w:rPr>
          <w:rFonts w:hint="eastAsia"/>
          <w:b/>
          <w:sz w:val="28"/>
          <w:szCs w:val="28"/>
        </w:rPr>
        <w:t>03</w:t>
      </w:r>
      <w:permEnd w:id="404756945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290074390" w:edGrp="everyone"/>
      <w:r w:rsidR="008E7BC4">
        <w:rPr>
          <w:rFonts w:hint="eastAsia"/>
          <w:b/>
          <w:sz w:val="28"/>
          <w:szCs w:val="28"/>
        </w:rPr>
        <w:t>02</w:t>
      </w:r>
      <w:permEnd w:id="290074390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2EBF3083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7B4D3E6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6F32153D" w14:textId="4F6E0EB7" w:rsidR="00D328C3" w:rsidRPr="00D328C3" w:rsidRDefault="008E7BC4" w:rsidP="008E7BC4">
      <w:pPr>
        <w:pStyle w:val="a0"/>
        <w:spacing w:before="120" w:after="120"/>
        <w:ind w:firstLine="480"/>
        <w:rPr>
          <w:rFonts w:hint="eastAsia"/>
        </w:rPr>
      </w:pPr>
      <w:permStart w:id="708182493" w:edGrp="everyone"/>
      <w:r>
        <w:rPr>
          <w:rFonts w:hint="eastAsia"/>
        </w:rPr>
        <w:t>实现两台计算机通过</w:t>
      </w:r>
      <w:r>
        <w:rPr>
          <w:rFonts w:hint="eastAsia"/>
        </w:rPr>
        <w:t xml:space="preserve"> RS-232 </w:t>
      </w:r>
      <w:r>
        <w:rPr>
          <w:rFonts w:hint="eastAsia"/>
        </w:rPr>
        <w:t>串口相互连接。</w:t>
      </w:r>
      <w:r>
        <w:rPr>
          <w:rFonts w:hint="eastAsia"/>
        </w:rPr>
        <w:t xml:space="preserve"> </w:t>
      </w:r>
      <w:r>
        <w:rPr>
          <w:rFonts w:hint="eastAsia"/>
        </w:rPr>
        <w:t>实现发送和接收字符串的程序，支持互发信息，支持多次发送</w:t>
      </w:r>
      <w:r>
        <w:rPr>
          <w:rFonts w:hint="eastAsia"/>
        </w:rPr>
        <w:t>。</w:t>
      </w:r>
    </w:p>
    <w:permEnd w:id="708182493"/>
    <w:p w14:paraId="6F65BA92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2CB36528" w14:textId="1751F7F7" w:rsidR="00491B9C" w:rsidRDefault="00491B9C" w:rsidP="00491B9C">
      <w:pPr>
        <w:pStyle w:val="a0"/>
        <w:spacing w:before="120" w:after="120"/>
        <w:ind w:firstLine="480"/>
      </w:pPr>
      <w:permStart w:id="2060064251" w:edGrp="everyone"/>
      <w:r>
        <w:t>操作系统</w:t>
      </w:r>
      <w:r w:rsidR="008E7BC4">
        <w:rPr>
          <w:rFonts w:hint="eastAsia"/>
        </w:rPr>
        <w:t>：</w:t>
      </w:r>
      <w:r w:rsidR="008E7BC4">
        <w:rPr>
          <w:rFonts w:hint="eastAsia"/>
        </w:rPr>
        <w:t>Windows10</w:t>
      </w:r>
      <w:r>
        <w:rPr>
          <w:rFonts w:hint="eastAsia"/>
        </w:rPr>
        <w:t>，</w:t>
      </w:r>
      <w:r>
        <w:t>编程语言</w:t>
      </w:r>
      <w:r w:rsidR="008E7BC4">
        <w:rPr>
          <w:rFonts w:hint="eastAsia"/>
        </w:rPr>
        <w:t>：</w:t>
      </w:r>
      <w:r w:rsidR="008E7BC4">
        <w:t>C#</w:t>
      </w:r>
    </w:p>
    <w:permEnd w:id="2060064251"/>
    <w:p w14:paraId="793C7B95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7378EB75" w14:textId="711A1D91" w:rsidR="008E7BC4" w:rsidRDefault="008E7BC4" w:rsidP="00892695">
      <w:pPr>
        <w:pStyle w:val="a0"/>
        <w:spacing w:before="120" w:after="120"/>
        <w:ind w:firstLine="480"/>
      </w:pPr>
      <w:permStart w:id="1251373545" w:edGrp="everyone"/>
      <w:r>
        <w:rPr>
          <w:noProof/>
        </w:rPr>
        <w:drawing>
          <wp:inline distT="0" distB="0" distL="0" distR="0" wp14:anchorId="11ED48C0" wp14:editId="562EACC4">
            <wp:extent cx="4770120" cy="312376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513" cy="31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E227" w14:textId="1B08B146" w:rsidR="008E7BC4" w:rsidRDefault="008E7BC4" w:rsidP="00892695">
      <w:pPr>
        <w:pStyle w:val="a0"/>
        <w:spacing w:before="120" w:after="120"/>
        <w:ind w:firstLine="480"/>
      </w:pPr>
      <w:r w:rsidRPr="008E7BC4">
        <w:rPr>
          <w:rFonts w:hint="eastAsia"/>
        </w:rPr>
        <w:t>利用</w:t>
      </w:r>
      <w:r w:rsidRPr="008E7BC4">
        <w:rPr>
          <w:rFonts w:hint="eastAsia"/>
        </w:rPr>
        <w:t xml:space="preserve"> VSPD </w:t>
      </w:r>
      <w:r w:rsidRPr="008E7BC4">
        <w:rPr>
          <w:rFonts w:hint="eastAsia"/>
        </w:rPr>
        <w:t>虚拟驱动器仿真</w:t>
      </w:r>
      <w:r>
        <w:rPr>
          <w:rFonts w:hint="eastAsia"/>
        </w:rPr>
        <w:t>，</w:t>
      </w:r>
      <w:r w:rsidR="008F2F87" w:rsidRPr="008F2F87">
        <w:rPr>
          <w:rFonts w:hint="eastAsia"/>
        </w:rPr>
        <w:t>模拟一条</w:t>
      </w:r>
      <w:r w:rsidR="008F2F87" w:rsidRPr="008F2F87">
        <w:rPr>
          <w:rFonts w:hint="eastAsia"/>
        </w:rPr>
        <w:t xml:space="preserve"> COM1 </w:t>
      </w:r>
      <w:r w:rsidR="008F2F87" w:rsidRPr="008F2F87">
        <w:rPr>
          <w:rFonts w:hint="eastAsia"/>
        </w:rPr>
        <w:t>和</w:t>
      </w:r>
      <w:r w:rsidR="008F2F87" w:rsidRPr="008F2F87">
        <w:rPr>
          <w:rFonts w:hint="eastAsia"/>
        </w:rPr>
        <w:t xml:space="preserve"> COM2 </w:t>
      </w:r>
      <w:r w:rsidR="008F2F87" w:rsidRPr="008F2F87">
        <w:rPr>
          <w:rFonts w:hint="eastAsia"/>
        </w:rPr>
        <w:t>都接在自己的电脑上的</w:t>
      </w:r>
      <w:r w:rsidR="008F2F87" w:rsidRPr="008F2F87">
        <w:rPr>
          <w:rFonts w:hint="eastAsia"/>
        </w:rPr>
        <w:t xml:space="preserve"> RS-232 </w:t>
      </w:r>
      <w:r w:rsidR="008F2F87" w:rsidRPr="008F2F87">
        <w:rPr>
          <w:rFonts w:hint="eastAsia"/>
        </w:rPr>
        <w:t>线。</w:t>
      </w:r>
    </w:p>
    <w:p w14:paraId="00662599" w14:textId="41631A2F" w:rsidR="008E7BC4" w:rsidRDefault="00570AF9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11F044A2" wp14:editId="02B47F6A">
            <wp:extent cx="5486400" cy="34982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7613" w14:textId="4B4D2AAD" w:rsidR="008E7BC4" w:rsidRDefault="009A7524" w:rsidP="00AD1E81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从串口</w:t>
      </w:r>
      <w:r>
        <w:rPr>
          <w:rFonts w:hint="eastAsia"/>
        </w:rPr>
        <w:t>com1</w:t>
      </w:r>
      <w:r>
        <w:rPr>
          <w:rFonts w:hint="eastAsia"/>
        </w:rPr>
        <w:t>发送信息到串口</w:t>
      </w:r>
      <w:r>
        <w:rPr>
          <w:rFonts w:hint="eastAsia"/>
        </w:rPr>
        <w:t>com2</w:t>
      </w:r>
      <w:r>
        <w:rPr>
          <w:rFonts w:hint="eastAsia"/>
        </w:rPr>
        <w:t>，使用的是默认的数值。</w:t>
      </w:r>
    </w:p>
    <w:permEnd w:id="1251373545"/>
    <w:p w14:paraId="4E0C6FBB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06BBC3F7" w14:textId="3855E51B" w:rsidR="00AD1E81" w:rsidRDefault="00AD1E81" w:rsidP="004F7E27">
      <w:pPr>
        <w:pStyle w:val="a0"/>
        <w:spacing w:before="120" w:after="120"/>
        <w:ind w:firstLine="480"/>
      </w:pPr>
      <w:permStart w:id="206771561" w:edGrp="everyone"/>
      <w:r>
        <w:rPr>
          <w:rFonts w:hint="eastAsia"/>
        </w:rPr>
        <w:t>加深了对异步通讯标准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>-232</w:t>
      </w:r>
      <w:r>
        <w:rPr>
          <w:rFonts w:hint="eastAsia"/>
        </w:rPr>
        <w:t>传输数据的理解。从代码层面上理解了两个串口之间是怎么收发数据的。</w:t>
      </w:r>
      <w:bookmarkStart w:id="0" w:name="_GoBack"/>
      <w:bookmarkEnd w:id="0"/>
    </w:p>
    <w:permEnd w:id="206771561"/>
    <w:p w14:paraId="09F36F94" w14:textId="14C3487C"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BDAB8" w14:textId="77777777" w:rsidR="00B5233F" w:rsidRDefault="00B5233F" w:rsidP="007463A1">
      <w:r>
        <w:separator/>
      </w:r>
    </w:p>
  </w:endnote>
  <w:endnote w:type="continuationSeparator" w:id="0">
    <w:p w14:paraId="4805C57B" w14:textId="77777777" w:rsidR="00B5233F" w:rsidRDefault="00B5233F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67645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56261" w14:textId="77777777" w:rsidR="00B5233F" w:rsidRDefault="00B5233F" w:rsidP="007463A1">
      <w:r>
        <w:separator/>
      </w:r>
    </w:p>
  </w:footnote>
  <w:footnote w:type="continuationSeparator" w:id="0">
    <w:p w14:paraId="58B2EFCB" w14:textId="77777777" w:rsidR="00B5233F" w:rsidRDefault="00B5233F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39980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BC4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570AF9"/>
    <w:rsid w:val="007463A1"/>
    <w:rsid w:val="00892695"/>
    <w:rsid w:val="008E7BC4"/>
    <w:rsid w:val="008F2F87"/>
    <w:rsid w:val="0097038D"/>
    <w:rsid w:val="009A7524"/>
    <w:rsid w:val="00AC1E74"/>
    <w:rsid w:val="00AD1E81"/>
    <w:rsid w:val="00B377AF"/>
    <w:rsid w:val="00B5233F"/>
    <w:rsid w:val="00C049ED"/>
    <w:rsid w:val="00C07A96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DCFDC"/>
  <w15:chartTrackingRefBased/>
  <w15:docId w15:val="{AEF716B3-A4B8-4291-8A11-00812CA5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j\Desktop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521F6-EECF-414D-848C-BB255BA58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0</TotalTime>
  <Pages>3</Pages>
  <Words>55</Words>
  <Characters>315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庄 奕捷</cp:lastModifiedBy>
  <cp:revision>1</cp:revision>
  <dcterms:created xsi:type="dcterms:W3CDTF">2020-03-02T14:33:00Z</dcterms:created>
  <dcterms:modified xsi:type="dcterms:W3CDTF">2020-03-02T16:47:00Z</dcterms:modified>
</cp:coreProperties>
</file>